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0901731"/>
        <w:placeholder>
          <w:docPart w:val="81CB3534C71BEF46A79A88C1F41986ED"/>
        </w:placeholder>
        <w:temporary/>
        <w:showingPlcHdr/>
        <w15:appearance w15:val="hidden"/>
      </w:sdtPr>
      <w:sdtContent>
        <w:p w14:paraId="48C07825" w14:textId="77777777" w:rsidR="00524388" w:rsidRDefault="000A66FD">
          <w:pPr>
            <w:pStyle w:val="Title"/>
          </w:pPr>
          <w:r>
            <w:t>Title</w:t>
          </w:r>
        </w:p>
      </w:sdtContent>
    </w:sdt>
    <w:sdt>
      <w:sdtPr>
        <w:id w:val="-1019925305"/>
        <w:placeholder>
          <w:docPart w:val="0DE75E293D2D1342B046E116C6F9B2DB"/>
        </w:placeholder>
        <w:temporary/>
        <w:showingPlcHdr/>
        <w15:appearance w15:val="hidden"/>
      </w:sdtPr>
      <w:sdtContent>
        <w:p w14:paraId="1ACDEFDF" w14:textId="77777777" w:rsidR="00524388" w:rsidRDefault="000A66FD">
          <w:pPr>
            <w:pStyle w:val="Heading1"/>
          </w:pPr>
          <w:r>
            <w:t>Heading 1</w:t>
          </w:r>
        </w:p>
      </w:sdtContent>
    </w:sdt>
    <w:sdt>
      <w:sdtPr>
        <w:id w:val="-1687742584"/>
        <w:placeholder>
          <w:docPart w:val="B6D1CFE3EE522C4E8301D4AE38CBDA22"/>
        </w:placeholder>
        <w:temporary/>
        <w:showingPlcHdr/>
        <w15:appearance w15:val="hidden"/>
      </w:sdtPr>
      <w:sdtContent>
        <w:p w14:paraId="6977FBFA" w14:textId="77777777" w:rsidR="00524388" w:rsidRDefault="000A66FD">
          <w:r>
            <w:t xml:space="preserve">To </w:t>
          </w:r>
          <w:r w:rsidR="00BB58E9">
            <w:t>get started right away, just click</w:t>
          </w:r>
          <w:r>
            <w:t xml:space="preserve"> any placeholder text (such as this) and start typing.</w:t>
          </w:r>
        </w:p>
        <w:p w14:paraId="3B0A87FA" w14:textId="77777777" w:rsidR="00524388" w:rsidRDefault="000A66FD">
          <w:r>
            <w:t xml:space="preserve">To apply any text formatting you see on this page with just a </w:t>
          </w:r>
          <w:r w:rsidR="00E73AC0">
            <w:t>click</w:t>
          </w:r>
          <w:r>
            <w:t>, on the Home tab of the ribbon, check out Styles.</w:t>
          </w:r>
        </w:p>
      </w:sdtContent>
    </w:sdt>
    <w:p w14:paraId="1E0F59B7" w14:textId="77777777" w:rsidR="00524388" w:rsidRDefault="000A66FD">
      <w:pPr>
        <w:jc w:val="center"/>
      </w:pPr>
      <w:r>
        <w:rPr>
          <w:noProof/>
          <w:lang w:eastAsia="en-US"/>
        </w:rPr>
        <w:drawing>
          <wp:inline distT="0" distB="0" distL="0" distR="0" wp14:anchorId="437F8868" wp14:editId="0EA0E8A2">
            <wp:extent cx="5486400" cy="3657600"/>
            <wp:effectExtent l="0" t="0" r="0" b="0"/>
            <wp:docPr id="2" name="Picture 2" title="Photo of boulders on beach in bright suns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C86D562B4220DB479028F0C5AEB398C6"/>
        </w:placeholder>
        <w:temporary/>
        <w:showingPlcHdr/>
        <w15:appearance w15:val="hidden"/>
      </w:sdtPr>
      <w:sdtContent>
        <w:p w14:paraId="4DF1776E" w14:textId="77777777" w:rsidR="00524388" w:rsidRDefault="000A66FD">
          <w:r>
            <w:t xml:space="preserve">Want to insert a picture from your files or add a shape or text box? You got it! On the Insert tab of the ribbon, just </w:t>
          </w:r>
          <w:r w:rsidR="00E73AC0">
            <w:t>click</w:t>
          </w:r>
          <w:r>
            <w:t xml:space="preserve"> the option you need.</w:t>
          </w:r>
        </w:p>
      </w:sdtContent>
    </w:sdt>
    <w:sectPr w:rsidR="00524388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30DB" w14:textId="77777777" w:rsidR="009A4EE2" w:rsidRDefault="009A4EE2">
      <w:pPr>
        <w:spacing w:after="0" w:line="240" w:lineRule="auto"/>
      </w:pPr>
      <w:r>
        <w:separator/>
      </w:r>
    </w:p>
  </w:endnote>
  <w:endnote w:type="continuationSeparator" w:id="0">
    <w:p w14:paraId="49BD4703" w14:textId="77777777" w:rsidR="009A4EE2" w:rsidRDefault="009A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379471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B4754" w14:textId="77777777" w:rsidR="009A4EE2" w:rsidRDefault="009A4EE2">
      <w:pPr>
        <w:spacing w:after="0" w:line="240" w:lineRule="auto"/>
      </w:pPr>
      <w:r>
        <w:separator/>
      </w:r>
    </w:p>
  </w:footnote>
  <w:footnote w:type="continuationSeparator" w:id="0">
    <w:p w14:paraId="34B126ED" w14:textId="77777777" w:rsidR="009A4EE2" w:rsidRDefault="009A4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242633">
    <w:abstractNumId w:val="8"/>
  </w:num>
  <w:num w:numId="2" w16cid:durableId="1059791940">
    <w:abstractNumId w:val="8"/>
  </w:num>
  <w:num w:numId="3" w16cid:durableId="1533153354">
    <w:abstractNumId w:val="9"/>
  </w:num>
  <w:num w:numId="4" w16cid:durableId="1584146296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21444909">
    <w:abstractNumId w:val="10"/>
  </w:num>
  <w:num w:numId="6" w16cid:durableId="524099950">
    <w:abstractNumId w:val="7"/>
  </w:num>
  <w:num w:numId="7" w16cid:durableId="339235624">
    <w:abstractNumId w:val="6"/>
  </w:num>
  <w:num w:numId="8" w16cid:durableId="892430683">
    <w:abstractNumId w:val="5"/>
  </w:num>
  <w:num w:numId="9" w16cid:durableId="551237902">
    <w:abstractNumId w:val="4"/>
  </w:num>
  <w:num w:numId="10" w16cid:durableId="1838615180">
    <w:abstractNumId w:val="3"/>
  </w:num>
  <w:num w:numId="11" w16cid:durableId="517084607">
    <w:abstractNumId w:val="2"/>
  </w:num>
  <w:num w:numId="12" w16cid:durableId="1749377295">
    <w:abstractNumId w:val="1"/>
  </w:num>
  <w:num w:numId="13" w16cid:durableId="1216812149">
    <w:abstractNumId w:val="0"/>
  </w:num>
  <w:num w:numId="14" w16cid:durableId="279342084">
    <w:abstractNumId w:val="8"/>
    <w:lvlOverride w:ilvl="0">
      <w:startOverride w:val="1"/>
    </w:lvlOverride>
  </w:num>
  <w:num w:numId="15" w16cid:durableId="1233271359">
    <w:abstractNumId w:val="8"/>
  </w:num>
  <w:num w:numId="16" w16cid:durableId="564361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FE"/>
    <w:rsid w:val="000A66FD"/>
    <w:rsid w:val="003F31CF"/>
    <w:rsid w:val="00524388"/>
    <w:rsid w:val="009A4EE2"/>
    <w:rsid w:val="009A78FE"/>
    <w:rsid w:val="00BB58E9"/>
    <w:rsid w:val="00E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A92D2"/>
  <w15:chartTrackingRefBased/>
  <w15:docId w15:val="{3106C41E-D74D-F44F-BE53-E6A870F7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ushuang/Library/Containers/com.microsoft.Word/Data/Library/Application%20Support/Microsoft/Office/16.0/DTS/en-US%7bB2BD86AF-1924-7644-9720-B9CEC3FC70D4%7d/%7b324DD85D-67D5-8C42-AB80-E232C9E0AA8A%7dtf10002069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CB3534C71BEF46A79A88C1F4198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A2493-88EF-224B-AF16-28133A1C3E51}"/>
      </w:docPartPr>
      <w:docPartBody>
        <w:p w:rsidR="00000000" w:rsidRDefault="00000000">
          <w:pPr>
            <w:pStyle w:val="81CB3534C71BEF46A79A88C1F41986ED"/>
          </w:pPr>
          <w:r>
            <w:t>Title</w:t>
          </w:r>
        </w:p>
      </w:docPartBody>
    </w:docPart>
    <w:docPart>
      <w:docPartPr>
        <w:name w:val="0DE75E293D2D1342B046E116C6F9B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54B26-2985-2042-922A-F13B3314F612}"/>
      </w:docPartPr>
      <w:docPartBody>
        <w:p w:rsidR="00000000" w:rsidRDefault="00000000">
          <w:pPr>
            <w:pStyle w:val="0DE75E293D2D1342B046E116C6F9B2DB"/>
          </w:pPr>
          <w:r>
            <w:t>Heading 1</w:t>
          </w:r>
        </w:p>
      </w:docPartBody>
    </w:docPart>
    <w:docPart>
      <w:docPartPr>
        <w:name w:val="B6D1CFE3EE522C4E8301D4AE38CBD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A2AB7-11F6-1B45-B560-38AB1F988074}"/>
      </w:docPartPr>
      <w:docPartBody>
        <w:p w:rsidR="00000000" w:rsidRDefault="00000000">
          <w:r>
            <w:t>To get started right away, just click any placeholder text (such as this) and start typing.</w:t>
          </w:r>
        </w:p>
        <w:p w:rsidR="00000000" w:rsidRDefault="00000000">
          <w:pPr>
            <w:pStyle w:val="B6D1CFE3EE522C4E8301D4AE38CBDA22"/>
          </w:pPr>
          <w:r>
            <w:t>To apply any text formatting you see on this page with just a click, on the Home tab of the ribbon, check out Styles.</w:t>
          </w:r>
        </w:p>
      </w:docPartBody>
    </w:docPart>
    <w:docPart>
      <w:docPartPr>
        <w:name w:val="C86D562B4220DB479028F0C5AEB39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1C243-6789-7049-A068-E403DA37C910}"/>
      </w:docPartPr>
      <w:docPartBody>
        <w:p w:rsidR="00000000" w:rsidRDefault="00000000">
          <w:pPr>
            <w:pStyle w:val="C86D562B4220DB479028F0C5AEB398C6"/>
          </w:pPr>
          <w:r>
            <w:t xml:space="preserve">Want to insert a </w:t>
          </w:r>
          <w:r>
            <w:t>picture from your files or add a shape or text box? You got it! On the Insert tab of the ribbon, just click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1E"/>
    <w:rsid w:val="00CB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CB3534C71BEF46A79A88C1F41986ED">
    <w:name w:val="81CB3534C71BEF46A79A88C1F41986ED"/>
  </w:style>
  <w:style w:type="paragraph" w:customStyle="1" w:styleId="0DE75E293D2D1342B046E116C6F9B2DB">
    <w:name w:val="0DE75E293D2D1342B046E116C6F9B2DB"/>
  </w:style>
  <w:style w:type="paragraph" w:customStyle="1" w:styleId="B6D1CFE3EE522C4E8301D4AE38CBDA22">
    <w:name w:val="B6D1CFE3EE522C4E8301D4AE38CBDA22"/>
  </w:style>
  <w:style w:type="paragraph" w:customStyle="1" w:styleId="C86D562B4220DB479028F0C5AEB398C6">
    <w:name w:val="C86D562B4220DB479028F0C5AEB39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</dc:creator>
  <cp:keywords/>
  <dc:description/>
  <cp:lastModifiedBy>ShuangXu</cp:lastModifiedBy>
  <cp:revision>1</cp:revision>
  <dcterms:created xsi:type="dcterms:W3CDTF">2024-04-07T06:06:00Z</dcterms:created>
  <dcterms:modified xsi:type="dcterms:W3CDTF">2024-04-07T06:07:00Z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